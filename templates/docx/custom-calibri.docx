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76"/>
        <w:gridCol w:w="776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BF423E">
      <w:headerReference w:type="default" r:id="rId8"/>
      <w:footerReference w:type="default" r:id="rId9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BE53B" w14:textId="77777777" w:rsidR="00271C4B" w:rsidRDefault="00271C4B">
      <w:pPr>
        <w:spacing w:after="0"/>
      </w:pPr>
      <w:r>
        <w:separator/>
      </w:r>
    </w:p>
  </w:endnote>
  <w:endnote w:type="continuationSeparator" w:id="0">
    <w:p w14:paraId="77D5ECB8" w14:textId="77777777" w:rsidR="00271C4B" w:rsidRDefault="00271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3B5C274E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592910">
                            <w:rPr>
                              <w:noProof/>
                            </w:rPr>
                            <w:t>July 29, 2024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3B5C274E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592910">
                      <w:rPr>
                        <w:noProof/>
                      </w:rPr>
                      <w:t>July 29, 2024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C5C6E" w14:textId="77777777" w:rsidR="00271C4B" w:rsidRDefault="00271C4B">
      <w:r>
        <w:separator/>
      </w:r>
    </w:p>
  </w:footnote>
  <w:footnote w:type="continuationSeparator" w:id="0">
    <w:p w14:paraId="32BDD4AB" w14:textId="77777777" w:rsidR="00271C4B" w:rsidRDefault="00271C4B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3C78"/>
    <w:rsid w:val="001A18FE"/>
    <w:rsid w:val="001B64FC"/>
    <w:rsid w:val="00210D17"/>
    <w:rsid w:val="00271C4B"/>
    <w:rsid w:val="002E082F"/>
    <w:rsid w:val="0030250F"/>
    <w:rsid w:val="003B3B0E"/>
    <w:rsid w:val="004E3A13"/>
    <w:rsid w:val="004F43DA"/>
    <w:rsid w:val="00592910"/>
    <w:rsid w:val="005C4076"/>
    <w:rsid w:val="00697A43"/>
    <w:rsid w:val="006A00B8"/>
    <w:rsid w:val="00722110"/>
    <w:rsid w:val="007924DC"/>
    <w:rsid w:val="00795EBF"/>
    <w:rsid w:val="007A2387"/>
    <w:rsid w:val="007B52C5"/>
    <w:rsid w:val="0093631B"/>
    <w:rsid w:val="009375C1"/>
    <w:rsid w:val="009459D1"/>
    <w:rsid w:val="009C3D8C"/>
    <w:rsid w:val="00A314FD"/>
    <w:rsid w:val="00A65A0D"/>
    <w:rsid w:val="00A702CF"/>
    <w:rsid w:val="00AB7313"/>
    <w:rsid w:val="00AC3B23"/>
    <w:rsid w:val="00AF6B1B"/>
    <w:rsid w:val="00BB0B1A"/>
    <w:rsid w:val="00BC2DCC"/>
    <w:rsid w:val="00BC64A9"/>
    <w:rsid w:val="00BF423E"/>
    <w:rsid w:val="00BF4BF9"/>
    <w:rsid w:val="00C95748"/>
    <w:rsid w:val="00CC423E"/>
    <w:rsid w:val="00CD5147"/>
    <w:rsid w:val="00D01A7E"/>
    <w:rsid w:val="00D33726"/>
    <w:rsid w:val="00D57B2E"/>
    <w:rsid w:val="00D822B6"/>
    <w:rsid w:val="00D93EC2"/>
    <w:rsid w:val="00DA645B"/>
    <w:rsid w:val="00DB3301"/>
    <w:rsid w:val="00E322C7"/>
    <w:rsid w:val="00E35C59"/>
    <w:rsid w:val="00E95B7A"/>
    <w:rsid w:val="00EF48C7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910"/>
    <w:pPr>
      <w:spacing w:line="360" w:lineRule="auto"/>
      <w:jc w:val="both"/>
    </w:pPr>
    <w:rPr>
      <w:rFonts w:asciiTheme="majorHAnsi" w:eastAsia="STHeiti" w:hAnsiTheme="majorHAnsi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592910"/>
    <w:pPr>
      <w:keepNext/>
      <w:keepLines/>
      <w:spacing w:before="480" w:after="0" w:line="240" w:lineRule="auto"/>
      <w:outlineLvl w:val="0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592910"/>
    <w:pPr>
      <w:keepNext/>
      <w:keepLines/>
      <w:spacing w:before="200" w:after="0" w:line="240" w:lineRule="auto"/>
      <w:outlineLvl w:val="1"/>
    </w:pPr>
    <w:rPr>
      <w:rFonts w:ascii="Candara" w:eastAsiaTheme="majorEastAsia" w:hAnsi="Candara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592910"/>
    <w:pPr>
      <w:keepNext/>
      <w:keepLines/>
      <w:spacing w:before="200" w:after="0" w:line="240" w:lineRule="auto"/>
      <w:outlineLvl w:val="2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592910"/>
    <w:pPr>
      <w:keepNext/>
      <w:keepLines/>
      <w:spacing w:before="200" w:after="0" w:line="240" w:lineRule="auto"/>
      <w:outlineLvl w:val="3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592910"/>
    <w:pPr>
      <w:keepNext/>
      <w:keepLines/>
      <w:spacing w:before="200" w:after="0"/>
      <w:outlineLvl w:val="4"/>
    </w:pPr>
    <w:rPr>
      <w:rFonts w:ascii="Candara" w:eastAsiaTheme="majorEastAsia" w:hAnsi="Candar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592910"/>
    <w:pPr>
      <w:keepNext/>
      <w:keepLines/>
      <w:spacing w:before="200" w:after="0"/>
      <w:outlineLvl w:val="5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592910"/>
    <w:pPr>
      <w:keepNext/>
      <w:keepLines/>
      <w:spacing w:before="200" w:after="0"/>
      <w:outlineLvl w:val="6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592910"/>
    <w:pPr>
      <w:keepNext/>
      <w:keepLines/>
      <w:spacing w:before="200" w:after="0"/>
      <w:outlineLvl w:val="7"/>
    </w:pPr>
    <w:rPr>
      <w:rFonts w:ascii="Candara" w:eastAsiaTheme="majorEastAsia" w:hAnsi="Candara" w:cstheme="majorBidi"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592910"/>
    <w:pPr>
      <w:keepNext/>
      <w:keepLines/>
      <w:spacing w:before="200" w:after="0"/>
      <w:outlineLvl w:val="8"/>
    </w:pPr>
    <w:rPr>
      <w:rFonts w:ascii="Candara" w:eastAsiaTheme="majorEastAsia" w:hAnsi="Candara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592910"/>
    <w:rPr>
      <w:rFonts w:asciiTheme="majorHAnsi" w:eastAsia="STHeiti" w:hAnsiTheme="majorHAnsi"/>
      <w:sz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592910"/>
    <w:pPr>
      <w:keepNext/>
      <w:keepLines/>
      <w:spacing w:before="480" w:after="240"/>
      <w:jc w:val="center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rsid w:val="00592910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92910"/>
    <w:pPr>
      <w:keepNext/>
      <w:keepLines/>
      <w:jc w:val="center"/>
    </w:pPr>
    <w:rPr>
      <w:rFonts w:ascii="Candara" w:hAnsi="Candara"/>
      <w:b/>
      <w:bCs/>
      <w:i/>
      <w:sz w:val="28"/>
      <w:szCs w:val="28"/>
    </w:rPr>
  </w:style>
  <w:style w:type="paragraph" w:styleId="Date">
    <w:name w:val="Date"/>
    <w:next w:val="BodyText"/>
    <w:qFormat/>
    <w:rsid w:val="00592910"/>
    <w:pPr>
      <w:keepNext/>
      <w:keepLines/>
      <w:jc w:val="center"/>
    </w:pPr>
    <w:rPr>
      <w:rFonts w:ascii="Candara" w:hAnsi="Candara"/>
      <w:i/>
    </w:rPr>
  </w:style>
  <w:style w:type="paragraph" w:customStyle="1" w:styleId="Abstract">
    <w:name w:val="Abstract"/>
    <w:basedOn w:val="Normal"/>
    <w:next w:val="BodyText"/>
    <w:qFormat/>
    <w:rsid w:val="00592910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592910"/>
    <w:pPr>
      <w:pBdr>
        <w:bottom w:val="dotted" w:sz="4" w:space="1" w:color="auto"/>
      </w:pBdr>
      <w:spacing w:after="360" w:line="276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Theme="majorHAnsi" w:eastAsia="STHeiti" w:hAnsiTheme="majorHAnsi"/>
      <w:sz w:val="24"/>
    </w:rPr>
  </w:style>
  <w:style w:type="character" w:customStyle="1" w:styleId="VerbatimChar">
    <w:name w:val="Verbatim Char"/>
    <w:basedOn w:val="CaptionChar"/>
    <w:rsid w:val="00D93EC2"/>
    <w:rPr>
      <w:rFonts w:ascii="Rec Mono Duotone" w:eastAsia="STHeiti" w:hAnsi="Rec Mono Duotone"/>
      <w:sz w:val="21"/>
    </w:rPr>
  </w:style>
  <w:style w:type="character" w:customStyle="1" w:styleId="SectionNumber">
    <w:name w:val="Section Number"/>
    <w:basedOn w:val="CaptionChar"/>
    <w:rPr>
      <w:rFonts w:asciiTheme="majorHAnsi" w:eastAsia="STHeiti" w:hAnsiTheme="majorHAnsi"/>
      <w:sz w:val="24"/>
    </w:rPr>
  </w:style>
  <w:style w:type="character" w:styleId="FootnoteReference">
    <w:name w:val="footnote reference"/>
    <w:basedOn w:val="CaptionChar"/>
    <w:rPr>
      <w:rFonts w:asciiTheme="majorHAnsi" w:eastAsia="STHeiti" w:hAnsiTheme="majorHAnsi"/>
      <w:sz w:val="24"/>
      <w:vertAlign w:val="superscript"/>
    </w:rPr>
  </w:style>
  <w:style w:type="character" w:styleId="Hyperlink">
    <w:name w:val="Hyperlink"/>
    <w:basedOn w:val="CaptionChar"/>
    <w:rsid w:val="00E35C59"/>
    <w:rPr>
      <w:rFonts w:asciiTheme="majorHAnsi" w:eastAsia="STHeiti" w:hAnsiTheme="majorHAnsi"/>
      <w:color w:val="244061" w:themeColor="accent1" w:themeShade="80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592910"/>
    <w:pPr>
      <w:spacing w:after="0"/>
    </w:pPr>
    <w:rPr>
      <w:rFonts w:ascii="Consolas" w:hAnsi="Consolas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:sz w:val="24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592910"/>
    <w:rPr>
      <w:rFonts w:ascii="Consolas" w:eastAsia="STHeiti" w:hAnsi="Consolas" w:cs="Consolas"/>
      <w:kern w:val="10"/>
      <w:sz w:val="22"/>
      <w:szCs w:val="21"/>
      <w14:ligatures w14:val="standard"/>
      <w14:numForm w14:val="oldStyle"/>
      <w14:numSpacing w14:val="proportional"/>
      <w14:cntxtAlts/>
    </w:rPr>
  </w:style>
  <w:style w:type="paragraph" w:styleId="MacroText">
    <w:name w:val="macro"/>
    <w:link w:val="MacroTextChar"/>
    <w:semiHidden/>
    <w:unhideWhenUsed/>
    <w:rsid w:val="005929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92910"/>
    <w:rPr>
      <w:rFonts w:ascii="Consolas" w:eastAsia="STHeiti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eastAsia="STHeiti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92910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92910"/>
    <w:rPr>
      <w:rFonts w:asciiTheme="majorHAnsi" w:eastAsia="STHeiti" w:hAnsiTheme="majorHAnsi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592910"/>
    <w:rPr>
      <w:rFonts w:asciiTheme="majorHAnsi" w:eastAsia="STHeiti" w:hAnsiTheme="majorHAnsi"/>
      <w:color w:val="404040" w:themeColor="text1" w:themeTint="BF"/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paragraph" w:styleId="NormalWeb">
    <w:name w:val="Normal (Web)"/>
    <w:basedOn w:val="Normal"/>
    <w:semiHidden/>
    <w:unhideWhenUsed/>
    <w:rsid w:val="00592910"/>
    <w:rPr>
      <w:rFonts w:ascii="Arial" w:hAnsi="Arial" w:cs="Times New Roman"/>
    </w:rPr>
  </w:style>
  <w:style w:type="paragraph" w:styleId="BalloonText">
    <w:name w:val="Balloon Text"/>
    <w:basedOn w:val="Normal"/>
    <w:link w:val="BalloonTextChar"/>
    <w:semiHidden/>
    <w:unhideWhenUsed/>
    <w:rsid w:val="00592910"/>
    <w:pPr>
      <w:spacing w:after="0" w:line="240" w:lineRule="auto"/>
    </w:pPr>
    <w:rPr>
      <w:rFonts w:asciiTheme="minorHAnsi" w:hAnsiTheme="minorHAnsi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910"/>
    <w:rPr>
      <w:rFonts w:asciiTheme="majorHAnsi" w:eastAsia="STHeiti" w:hAnsiTheme="majorHAnsi" w:cs="Times New Roman"/>
      <w:kern w:val="10"/>
      <w:sz w:val="18"/>
      <w:szCs w:val="18"/>
      <w14:ligatures w14:val="standard"/>
      <w14:numForm w14:val="oldStyle"/>
      <w14:numSpacing w14:val="proportional"/>
      <w14:cntxtAlts/>
    </w:rPr>
  </w:style>
  <w:style w:type="character" w:styleId="BookTitle">
    <w:name w:val="Book Title"/>
    <w:basedOn w:val="DefaultParagraphFont"/>
    <w:rsid w:val="00592910"/>
    <w:rPr>
      <w:rFonts w:ascii="Candara" w:eastAsia="STHeiti" w:hAnsi="Candara"/>
      <w:b/>
      <w:bCs/>
      <w:i/>
      <w:iCs/>
      <w:spacing w:val="5"/>
      <w:sz w:val="24"/>
    </w:rPr>
  </w:style>
  <w:style w:type="character" w:styleId="EndnoteReference">
    <w:name w:val="endnote reference"/>
    <w:basedOn w:val="DefaultParagraphFont"/>
    <w:semiHidden/>
    <w:unhideWhenUsed/>
    <w:rsid w:val="00592910"/>
    <w:rPr>
      <w:rFonts w:asciiTheme="majorHAnsi" w:eastAsia="STHeiti" w:hAnsiTheme="majorHAnsi"/>
      <w:sz w:val="24"/>
      <w:vertAlign w:val="superscript"/>
    </w:rPr>
  </w:style>
  <w:style w:type="character" w:styleId="IntenseEmphasis">
    <w:name w:val="Intense Emphasis"/>
    <w:basedOn w:val="DefaultParagraphFont"/>
    <w:rsid w:val="00592910"/>
    <w:rPr>
      <w:rFonts w:asciiTheme="majorHAnsi" w:eastAsia="STHeiti" w:hAnsiTheme="majorHAnsi"/>
      <w:i/>
      <w:iCs/>
      <w:color w:val="4F81BD" w:themeColor="accent1"/>
      <w:sz w:val="24"/>
    </w:rPr>
  </w:style>
  <w:style w:type="paragraph" w:styleId="Quote">
    <w:name w:val="Quote"/>
    <w:basedOn w:val="Normal"/>
    <w:next w:val="Normal"/>
    <w:link w:val="QuoteChar"/>
    <w:rsid w:val="00592910"/>
    <w:pPr>
      <w:spacing w:before="200" w:after="160"/>
      <w:ind w:left="864" w:right="864"/>
      <w:jc w:val="center"/>
    </w:pPr>
    <w:rPr>
      <w:rFonts w:ascii="Candara" w:hAnsi="Candar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2910"/>
    <w:rPr>
      <w:rFonts w:ascii="Candara" w:eastAsia="STHeiti" w:hAnsi="Candara" w:cs="Times New Roman (Body CS)"/>
      <w:i/>
      <w:iCs/>
      <w:color w:val="404040" w:themeColor="text1" w:themeTint="BF"/>
      <w:kern w:val="10"/>
      <w:sz w:val="24"/>
      <w14:ligatures w14:val="standard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40F84"/>
    <w:rsid w:val="001B64FC"/>
    <w:rsid w:val="00282E57"/>
    <w:rsid w:val="003D57F3"/>
    <w:rsid w:val="003F0737"/>
    <w:rsid w:val="00491241"/>
    <w:rsid w:val="005B3EFF"/>
    <w:rsid w:val="00667C3B"/>
    <w:rsid w:val="006E16AE"/>
    <w:rsid w:val="00927E82"/>
    <w:rsid w:val="00AD4369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2</cp:revision>
  <dcterms:created xsi:type="dcterms:W3CDTF">2024-07-29T11:45:00Z</dcterms:created>
  <dcterms:modified xsi:type="dcterms:W3CDTF">2024-07-29T11:45:00Z</dcterms:modified>
  <cp:category/>
</cp:coreProperties>
</file>