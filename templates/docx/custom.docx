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7FB0E67D" w14:textId="77777777" w:rsidR="009459D1" w:rsidRDefault="00000000">
      <w:pPr>
        <w:pStyle w:val="BodyText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Default="00FE543B" w:rsidP="00FE543B">
      <w:pPr>
        <w:rPr>
          <w:lang w:val="en-GB"/>
        </w:rPr>
      </w:pPr>
      <w:r>
        <w:rPr>
          <w:lang w:val="en-GB"/>
        </w:rPr>
        <w:t xml:space="preserve">Normal text. More stuff. </w:t>
      </w:r>
      <w:proofErr w:type="spellStart"/>
      <w:r w:rsidRPr="00FE543B">
        <w:rPr>
          <w:rFonts w:ascii="STHeiti" w:hAnsi="STHeiti" w:cs="SimSun" w:hint="eastAsia"/>
          <w:lang w:val="en-GB"/>
        </w:rPr>
        <w:t>智能是通</w:t>
      </w:r>
      <w:proofErr w:type="spellEnd"/>
    </w:p>
    <w:p w14:paraId="0AF9C3FC" w14:textId="61CC8FAE" w:rsidR="009C3D8C" w:rsidRDefault="00000000">
      <w:pPr>
        <w:pStyle w:val="BodyText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DCF926C" w14:textId="6935349A" w:rsidR="00F8025B" w:rsidRDefault="00000000" w:rsidP="00F8025B">
      <w:pPr>
        <w:pStyle w:val="BlockText"/>
      </w:pPr>
      <w:r>
        <w:t xml:space="preserve"> Block Text. </w:t>
      </w:r>
    </w:p>
    <w:p w14:paraId="2B78B1D6" w14:textId="77777777" w:rsidR="00F8025B" w:rsidRPr="00F8025B" w:rsidRDefault="00F8025B" w:rsidP="00F8025B">
      <w:pPr>
        <w:pStyle w:val="BodyText"/>
      </w:pP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827"/>
        <w:gridCol w:w="869"/>
      </w:tblGrid>
      <w:tr w:rsidR="00F8025B" w14:paraId="00931E5F" w14:textId="77777777" w:rsidTr="00F8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C5B55D" w14:textId="77777777" w:rsidR="00F8025B" w:rsidRDefault="00F8025B" w:rsidP="00F8025B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B5BF1" w14:textId="77777777" w:rsidR="00F8025B" w:rsidRDefault="00F8025B" w:rsidP="00F8025B">
            <w:pPr>
              <w:pStyle w:val="Compact"/>
            </w:pPr>
            <w:r>
              <w:t xml:space="preserve"> Table </w:t>
            </w:r>
          </w:p>
        </w:tc>
      </w:tr>
      <w:tr w:rsidR="00F8025B" w14:paraId="49DAC7F1" w14:textId="77777777" w:rsidTr="00F8025B">
        <w:tc>
          <w:tcPr>
            <w:tcW w:w="0" w:type="auto"/>
          </w:tcPr>
          <w:p w14:paraId="2700D29E" w14:textId="77777777" w:rsidR="00F8025B" w:rsidRDefault="00F8025B" w:rsidP="00F8025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9CC267" w14:textId="77777777" w:rsidR="00F8025B" w:rsidRDefault="00F8025B" w:rsidP="00F8025B">
            <w:pPr>
              <w:pStyle w:val="Compact"/>
            </w:pPr>
            <w:r>
              <w:t xml:space="preserve"> 2 </w:t>
            </w:r>
          </w:p>
        </w:tc>
      </w:tr>
    </w:tbl>
    <w:p w14:paraId="2ACFDCEB" w14:textId="77777777" w:rsidR="00F8025B" w:rsidRDefault="00F8025B">
      <w:pPr>
        <w:pStyle w:val="ImageCaption"/>
      </w:pPr>
    </w:p>
    <w:p w14:paraId="53BF5D27" w14:textId="77777777" w:rsidR="00F8025B" w:rsidRDefault="00F8025B">
      <w:pPr>
        <w:pStyle w:val="ImageCaption"/>
      </w:pPr>
    </w:p>
    <w:p w14:paraId="233E0CA0" w14:textId="77777777" w:rsidR="00F8025B" w:rsidRDefault="00F8025B">
      <w:pPr>
        <w:pStyle w:val="ImageCaption"/>
      </w:pPr>
    </w:p>
    <w:p w14:paraId="68BBDE67" w14:textId="6F657B74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722110">
      <w:pPr>
        <w:pStyle w:val="ListParagraph"/>
        <w:numPr>
          <w:ilvl w:val="0"/>
          <w:numId w:val="123"/>
        </w:numPr>
      </w:pPr>
      <w:r>
        <w:t>Item 1</w:t>
      </w:r>
    </w:p>
    <w:p w14:paraId="65620B7F" w14:textId="10151394" w:rsidR="00CC423E" w:rsidRDefault="00CC423E" w:rsidP="00722110">
      <w:pPr>
        <w:pStyle w:val="ListParagraph"/>
        <w:numPr>
          <w:ilvl w:val="0"/>
          <w:numId w:val="123"/>
        </w:numPr>
      </w:pPr>
      <w:r>
        <w:t>Item 2</w:t>
      </w:r>
    </w:p>
    <w:sectPr w:rsidR="00CC423E" w:rsidSect="00DE59FD">
      <w:headerReference w:type="default" r:id="rId8"/>
      <w:footerReference w:type="default" r:id="rId9"/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56C82" w14:textId="77777777" w:rsidR="00CC5A82" w:rsidRDefault="00CC5A82">
      <w:pPr>
        <w:spacing w:after="0"/>
      </w:pPr>
      <w:r>
        <w:separator/>
      </w:r>
    </w:p>
  </w:endnote>
  <w:endnote w:type="continuationSeparator" w:id="0">
    <w:p w14:paraId="6D32C129" w14:textId="77777777" w:rsidR="00CC5A82" w:rsidRDefault="00CC5A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41B71" w14:textId="4EC7C245" w:rsidR="00D822B6" w:rsidRDefault="00FE543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71E06E7E">
              <wp:simplePos x="0" y="0"/>
              <wp:positionH relativeFrom="column">
                <wp:posOffset>-133350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75705" id="Rectangle 1" o:spid="_x0000_s1026" style="position:absolute;margin-left:-10.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3E912D08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3A9FFBDE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F8025B">
                            <w:rPr>
                              <w:noProof/>
                            </w:rPr>
                            <w:t>August 4, 2024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LkSTOLfAAAADAEAAA8AAABkcnMvZG93&#13;&#10;bnJldi54bWxMT01vwjAMvU/af4g8abeRrqsqVpoitAkJiQsFfkBoTFutcbom0LJfP+80Lpaen/0+&#13;&#10;8uVkO3HFwbeOFLzOIhBIlTMt1QqOh/XLHIQPmozuHKGCG3pYFo8Puc6MG6nE6z7UgkXIZ1pBE0Kf&#13;&#10;SemrBq32M9cjMXd2g9WB4VBLM+iRxW0n4yhKpdUtsUOje/xosPraX6yCc7L5HnG7LUP8s+vXVO78&#13;&#10;wa6Uen6aPhc8VgsQAafw/wF/HTg/FBzs5C5kvOgYv6V8qSCOQTD9nqSMTwoSXsgil/cli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uRJM4t8AAAAM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3A9FFBDE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F8025B">
                      <w:rPr>
                        <w:noProof/>
                      </w:rPr>
                      <w:t>August 4, 2024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B2DDC" w14:textId="77777777" w:rsidR="00CC5A82" w:rsidRDefault="00CC5A82">
      <w:r>
        <w:separator/>
      </w:r>
    </w:p>
  </w:footnote>
  <w:footnote w:type="continuationSeparator" w:id="0">
    <w:p w14:paraId="33299C2D" w14:textId="77777777" w:rsidR="00CC5A82" w:rsidRDefault="00CC5A82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0E24C6"/>
    <w:rsid w:val="000E3C78"/>
    <w:rsid w:val="001A18FE"/>
    <w:rsid w:val="00225323"/>
    <w:rsid w:val="002E082F"/>
    <w:rsid w:val="0030250F"/>
    <w:rsid w:val="003B3B0E"/>
    <w:rsid w:val="003E727F"/>
    <w:rsid w:val="004E3A13"/>
    <w:rsid w:val="004F43DA"/>
    <w:rsid w:val="00697A43"/>
    <w:rsid w:val="006A00B8"/>
    <w:rsid w:val="00722110"/>
    <w:rsid w:val="007924DC"/>
    <w:rsid w:val="00795EBF"/>
    <w:rsid w:val="007A2387"/>
    <w:rsid w:val="007B52C5"/>
    <w:rsid w:val="0093631B"/>
    <w:rsid w:val="009375C1"/>
    <w:rsid w:val="009459D1"/>
    <w:rsid w:val="009A1FCF"/>
    <w:rsid w:val="009C3D8C"/>
    <w:rsid w:val="00A314FD"/>
    <w:rsid w:val="00A65A0D"/>
    <w:rsid w:val="00A702CF"/>
    <w:rsid w:val="00AB7313"/>
    <w:rsid w:val="00AC3B23"/>
    <w:rsid w:val="00AE1A61"/>
    <w:rsid w:val="00AF6B1B"/>
    <w:rsid w:val="00BB0B1A"/>
    <w:rsid w:val="00BC2DCC"/>
    <w:rsid w:val="00BC64A9"/>
    <w:rsid w:val="00BF423E"/>
    <w:rsid w:val="00BF4BF9"/>
    <w:rsid w:val="00C95748"/>
    <w:rsid w:val="00CC423E"/>
    <w:rsid w:val="00CC5A82"/>
    <w:rsid w:val="00CD5147"/>
    <w:rsid w:val="00D01A7E"/>
    <w:rsid w:val="00D33726"/>
    <w:rsid w:val="00D57B2E"/>
    <w:rsid w:val="00D822B6"/>
    <w:rsid w:val="00D93EC2"/>
    <w:rsid w:val="00DA645B"/>
    <w:rsid w:val="00DB3301"/>
    <w:rsid w:val="00DE59FD"/>
    <w:rsid w:val="00E322C7"/>
    <w:rsid w:val="00E35C59"/>
    <w:rsid w:val="00E95B7A"/>
    <w:rsid w:val="00EF48C7"/>
    <w:rsid w:val="00F15250"/>
    <w:rsid w:val="00F8025B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3B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rsid w:val="00F8025B"/>
    <w:rPr>
      <w:rFonts w:ascii="Alegreya Sans" w:hAnsi="Alegreya San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" w:hAnsi="Alegreya Sans"/>
        <w:b/>
        <w:sz w:val="28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  <w:style w:type="table" w:styleId="ListTable3-Accent2">
    <w:name w:val="List Table 3 Accent 2"/>
    <w:basedOn w:val="Table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GridTable2">
    <w:name w:val="Grid Table 2"/>
    <w:basedOn w:val="Table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282E57"/>
    <w:rsid w:val="003D57F3"/>
    <w:rsid w:val="003E5E00"/>
    <w:rsid w:val="003E727F"/>
    <w:rsid w:val="003F0737"/>
    <w:rsid w:val="00491241"/>
    <w:rsid w:val="005B3EFF"/>
    <w:rsid w:val="00667C3B"/>
    <w:rsid w:val="006E16AE"/>
    <w:rsid w:val="00927E82"/>
    <w:rsid w:val="00986B74"/>
    <w:rsid w:val="00AD4369"/>
    <w:rsid w:val="00B21C28"/>
    <w:rsid w:val="00CB6625"/>
    <w:rsid w:val="00DF2060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32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Ian Max Andolina</cp:lastModifiedBy>
  <cp:revision>9</cp:revision>
  <dcterms:created xsi:type="dcterms:W3CDTF">2023-12-17T06:33:00Z</dcterms:created>
  <dcterms:modified xsi:type="dcterms:W3CDTF">2024-08-04T07:18:00Z</dcterms:modified>
  <cp:category/>
</cp:coreProperties>
</file>